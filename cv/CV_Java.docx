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6EE4" w:rsidRDefault="00960D44" w:rsidP="00141A4C">
      <w:pPr>
        <w:pStyle w:val="Title"/>
        <w:rPr>
          <w:sz w:val="44"/>
        </w:rPr>
      </w:pPr>
      <w:r w:rsidRPr="002E6EE4">
        <w:rPr>
          <w:sz w:val="44"/>
        </w:rPr>
        <w:t>Liam Thursfield</w:t>
      </w:r>
    </w:p>
    <w:p w:rsidR="004C751B" w:rsidRPr="004C6641" w:rsidRDefault="00960D44" w:rsidP="008B4EF8">
      <w:pPr>
        <w:spacing w:after="0"/>
        <w:jc w:val="both"/>
      </w:pPr>
      <w:r w:rsidRPr="004C6641">
        <w:t>13 Tudor Close, Stoke-on-Trent, ST4 5ER</w:t>
      </w:r>
      <w:r w:rsidR="004228CB">
        <w:t xml:space="preserve"> </w:t>
      </w:r>
      <w:r w:rsidR="00355EE4" w:rsidRPr="004C6641">
        <w:t>|</w:t>
      </w:r>
      <w:r w:rsidR="00355EE4">
        <w:t xml:space="preserve"> </w:t>
      </w:r>
      <w:r w:rsidR="00355EE4" w:rsidRPr="004C6641">
        <w:t>07716</w:t>
      </w:r>
      <w:r w:rsidRPr="004C6641">
        <w:t xml:space="preserve"> 282</w:t>
      </w:r>
      <w:r w:rsidR="008F3DCB" w:rsidRPr="004C6641">
        <w:t xml:space="preserve"> </w:t>
      </w:r>
      <w:r w:rsidR="00355EE4" w:rsidRPr="004C6641">
        <w:t>858 </w:t>
      </w:r>
      <w:r w:rsidR="00355EE4">
        <w:t>|</w:t>
      </w:r>
      <w:r w:rsidR="004228CB">
        <w:t xml:space="preserve"> </w:t>
      </w:r>
      <w:hyperlink r:id="rId8" w:history="1">
        <w:r w:rsidR="004228CB" w:rsidRPr="006D574F">
          <w:rPr>
            <w:rStyle w:val="Hyperlink"/>
          </w:rPr>
          <w:t>lsthursfield@gmail.com</w:t>
        </w:r>
      </w:hyperlink>
    </w:p>
    <w:p w:rsidR="006270A9" w:rsidRPr="004C6641" w:rsidRDefault="00567812" w:rsidP="004647AB">
      <w:pPr>
        <w:spacing w:after="0"/>
        <w:jc w:val="both"/>
      </w:pPr>
      <w:hyperlink r:id="rId9" w:history="1">
        <w:r w:rsidR="00B32483" w:rsidRPr="004C6641">
          <w:rPr>
            <w:rStyle w:val="Hyperlink"/>
          </w:rPr>
          <w:t>www.liamthursfield.me</w:t>
        </w:r>
      </w:hyperlink>
      <w:r w:rsidR="00B32483" w:rsidRPr="004C6641">
        <w:t xml:space="preserve"> </w:t>
      </w:r>
      <w:r w:rsidR="008B4EF8" w:rsidRPr="004C6641">
        <w:t xml:space="preserve">| </w:t>
      </w:r>
      <w:hyperlink r:id="rId10" w:history="1">
        <w:r w:rsidR="004228CB" w:rsidRPr="000E1A69">
          <w:rPr>
            <w:rStyle w:val="Hyperlink"/>
          </w:rPr>
          <w:t>www.linkedin.com/LiamThursfield</w:t>
        </w:r>
      </w:hyperlink>
      <w:r w:rsidR="004228CB">
        <w:t xml:space="preserve"> | </w:t>
      </w:r>
      <w:hyperlink r:id="rId11" w:history="1">
        <w:r w:rsidR="004228CB" w:rsidRPr="000E1A69">
          <w:rPr>
            <w:rStyle w:val="Hyperlink"/>
          </w:rPr>
          <w:t>www.github.com/LiamThursfield</w:t>
        </w:r>
      </w:hyperlink>
      <w:r w:rsidR="004228CB">
        <w:t xml:space="preserve"> </w:t>
      </w:r>
    </w:p>
    <w:p w:rsidR="0042319A" w:rsidRDefault="0042319A" w:rsidP="0042319A">
      <w:pPr>
        <w:pStyle w:val="Heading1"/>
        <w:rPr>
          <w:sz w:val="24"/>
        </w:rPr>
      </w:pPr>
      <w:r>
        <w:rPr>
          <w:sz w:val="24"/>
        </w:rPr>
        <w:t>Objectives</w:t>
      </w:r>
    </w:p>
    <w:p w:rsidR="0042319A" w:rsidRPr="0042319A" w:rsidRDefault="0042319A" w:rsidP="0042319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42319A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 a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m currently looking to secure my first role as a developer, ideally working with Java as this is where I am strongest. Throughout university most of my projects have used Java, including some Android </w:t>
      </w:r>
      <w:r w:rsidR="0097546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applications, with a good understanding of OOP principles.</w:t>
      </w:r>
      <w:bookmarkStart w:id="0" w:name="_GoBack"/>
      <w:bookmarkEnd w:id="0"/>
      <w:r w:rsidR="0097546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 </w:t>
      </w:r>
    </w:p>
    <w:p w:rsidR="0042319A" w:rsidRDefault="0042319A" w:rsidP="0042319A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2"/>
        </w:rPr>
      </w:pPr>
    </w:p>
    <w:sdt>
      <w:sdtPr>
        <w:rPr>
          <w:sz w:val="24"/>
        </w:rPr>
        <w:alias w:val="Education:"/>
        <w:tag w:val="Education:"/>
        <w:id w:val="807127995"/>
        <w:placeholder>
          <w:docPart w:val="CD93D089A944456C9422D13AD8F7B8A8"/>
        </w:placeholder>
        <w:temporary/>
        <w:showingPlcHdr/>
        <w15:appearance w15:val="hidden"/>
      </w:sdtPr>
      <w:sdtContent>
        <w:p w:rsidR="006270A9" w:rsidRPr="0042319A" w:rsidRDefault="0042319A">
          <w:pPr>
            <w:pStyle w:val="Heading1"/>
            <w:rPr>
              <w:rFonts w:asciiTheme="minorHAnsi" w:eastAsiaTheme="minorEastAsia" w:hAnsiTheme="minorHAnsi" w:cstheme="minorBidi"/>
              <w:color w:val="auto"/>
              <w:sz w:val="24"/>
              <w:szCs w:val="22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Pr="004C6641" w:rsidRDefault="00094011" w:rsidP="001B29CF">
      <w:pPr>
        <w:pStyle w:val="ListBullet"/>
      </w:pPr>
      <w:r w:rsidRPr="004C6641">
        <w:t>On track for a first – currently achieved a first in all modules.</w:t>
      </w:r>
    </w:p>
    <w:p w:rsidR="00094011" w:rsidRPr="004C6641" w:rsidRDefault="00094011" w:rsidP="001B29CF">
      <w:pPr>
        <w:pStyle w:val="ListBullet"/>
      </w:pPr>
      <w:r w:rsidRPr="004C6641">
        <w:t xml:space="preserve">Modules include: </w:t>
      </w:r>
      <w:r w:rsidR="00AD5E5A" w:rsidRPr="004C6641">
        <w:t>Algorithms, data structures</w:t>
      </w:r>
      <w:r w:rsidR="00061F01" w:rsidRPr="004C6641">
        <w:t>,</w:t>
      </w:r>
      <w:r w:rsidR="00AD5E5A" w:rsidRPr="004C6641">
        <w:t xml:space="preserve"> and computability (M269) | Software Engineering (TM354) | Web, mobile, and cloud technologies (TM352) | Data management and analysis (TM351)</w:t>
      </w:r>
      <w:r w:rsidR="009A7CE1" w:rsidRPr="004C6641"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4C6641" w:rsidRDefault="003566E2">
      <w:pPr>
        <w:pStyle w:val="ListBullet"/>
      </w:pPr>
      <w:r w:rsidRPr="004C6641">
        <w:t>Computing</w:t>
      </w:r>
      <w:r w:rsidR="006143AF" w:rsidRPr="004C6641">
        <w:t xml:space="preserve"> | </w:t>
      </w:r>
      <w:r w:rsidRPr="004C6641">
        <w:t>Applied ICT</w:t>
      </w:r>
      <w:r w:rsidR="006143AF" w:rsidRPr="004C6641">
        <w:t xml:space="preserve"> | </w:t>
      </w:r>
      <w:r w:rsidRPr="004C6641"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4C6641" w:rsidRDefault="00E87DE4" w:rsidP="00F778B1">
      <w:pPr>
        <w:pStyle w:val="ListBullet"/>
      </w:pPr>
      <w:r w:rsidRPr="004C6641">
        <w:t>10 G</w:t>
      </w:r>
      <w:r w:rsidR="00E464DB" w:rsidRPr="004C6641">
        <w:t>CSE’s:</w:t>
      </w:r>
      <w:r w:rsidR="003566E2" w:rsidRPr="004C6641">
        <w:t xml:space="preserve"> A* - C</w:t>
      </w:r>
      <w:r w:rsidR="00F778B1" w:rsidRPr="004C6641">
        <w:t xml:space="preserve"> | Including: Mathematics: A, Science</w:t>
      </w:r>
      <w:r w:rsidR="007E0918">
        <w:t>:</w:t>
      </w:r>
      <w:r w:rsidR="00F778B1" w:rsidRPr="004C6641">
        <w:t xml:space="preserve"> B, English: C</w:t>
      </w:r>
    </w:p>
    <w:p w:rsidR="00EB50A2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p w:rsidR="00C5636B" w:rsidRPr="00200FA4" w:rsidRDefault="00C5636B" w:rsidP="004A1E27">
      <w:pPr>
        <w:pStyle w:val="Heading2"/>
        <w:rPr>
          <w:sz w:val="22"/>
        </w:rPr>
      </w:pPr>
      <w:r w:rsidRPr="00200FA4">
        <w:rPr>
          <w:sz w:val="22"/>
        </w:rPr>
        <w:t>Plack – Android Application (Final University Project)</w:t>
      </w:r>
    </w:p>
    <w:p w:rsidR="00C5636B" w:rsidRDefault="00C5636B" w:rsidP="004A1E27">
      <w:pPr>
        <w:spacing w:after="0"/>
      </w:pPr>
      <w:r>
        <w:t>Allows users to plan and track the progress of tasks/goals, over multiple time periods.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Android Studio (Java + Android SDK</w:t>
      </w:r>
      <w:r w:rsidR="007055A2">
        <w:t>)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Version control: Github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SQLite database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Fragments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Custom dialogs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YouTube Playlist Details – Web Application</w:t>
      </w:r>
    </w:p>
    <w:p w:rsidR="00C5636B" w:rsidRDefault="00C5636B" w:rsidP="00C5636B">
      <w:pPr>
        <w:spacing w:after="0"/>
      </w:pPr>
      <w:r>
        <w:t>Takes the URL of a YouTube playlist, and uses Google API’s to retrieve and show detailed information.</w:t>
      </w:r>
    </w:p>
    <w:p w:rsidR="00C5636B" w:rsidRDefault="00BA62EB" w:rsidP="00C5636B">
      <w:pPr>
        <w:pStyle w:val="ListParagraph"/>
        <w:numPr>
          <w:ilvl w:val="0"/>
          <w:numId w:val="25"/>
        </w:numPr>
      </w:pPr>
      <w:r>
        <w:t>HTML, CSS, JavaS</w:t>
      </w:r>
      <w:r w:rsidR="00C5636B">
        <w:t>cript, jQuery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3 Google API’s</w:t>
      </w:r>
    </w:p>
    <w:p w:rsidR="00C5636B" w:rsidRPr="002C3ABF" w:rsidRDefault="00567812" w:rsidP="00C5636B">
      <w:pPr>
        <w:pStyle w:val="ListParagraph"/>
        <w:numPr>
          <w:ilvl w:val="0"/>
          <w:numId w:val="25"/>
        </w:numPr>
      </w:pPr>
      <w:hyperlink r:id="rId12" w:history="1">
        <w:r w:rsidR="00C5636B" w:rsidRPr="00C5636B">
          <w:rPr>
            <w:rStyle w:val="Hyperlink"/>
          </w:rPr>
          <w:t>yt-pd.liamthursfield.me</w:t>
        </w:r>
      </w:hyperlink>
      <w:r w:rsidR="00200FA4">
        <w:t xml:space="preserve"> 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 xml:space="preserve">Basic CMS – Web Application </w:t>
      </w:r>
    </w:p>
    <w:p w:rsidR="00C5636B" w:rsidRDefault="00C5636B" w:rsidP="00C5636B">
      <w:pPr>
        <w:spacing w:after="0"/>
      </w:pPr>
      <w:r>
        <w:t xml:space="preserve">Allows users to </w:t>
      </w:r>
      <w:r w:rsidR="003E1960">
        <w:t>create, edit, and delete blog-like posts</w:t>
      </w:r>
      <w:r>
        <w:t>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HTML, CSS, PHP, MySQL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Login form, public area, admin area</w:t>
      </w:r>
    </w:p>
    <w:p w:rsidR="00C5636B" w:rsidRPr="00E142F0" w:rsidRDefault="00567812" w:rsidP="00C5636B">
      <w:pPr>
        <w:pStyle w:val="ListParagraph"/>
        <w:numPr>
          <w:ilvl w:val="0"/>
          <w:numId w:val="25"/>
        </w:numPr>
        <w:rPr>
          <w:rStyle w:val="Hyperlink"/>
          <w:color w:val="404040" w:themeColor="text1" w:themeTint="BF"/>
          <w:u w:val="none"/>
        </w:rPr>
      </w:pPr>
      <w:hyperlink r:id="rId13" w:history="1">
        <w:r w:rsidR="00C5636B" w:rsidRPr="00C5636B">
          <w:rPr>
            <w:rStyle w:val="Hyperlink"/>
          </w:rPr>
          <w:t>basic-cms.liamthursfield.me</w:t>
        </w:r>
      </w:hyperlink>
    </w:p>
    <w:p w:rsidR="00E142F0" w:rsidRDefault="00E142F0" w:rsidP="00E142F0">
      <w:pPr>
        <w:spacing w:after="0"/>
        <w:rPr>
          <w:b/>
        </w:rPr>
      </w:pPr>
      <w:r>
        <w:rPr>
          <w:b/>
        </w:rPr>
        <w:t>Other Projects</w:t>
      </w:r>
    </w:p>
    <w:p w:rsidR="00E142F0" w:rsidRDefault="00E142F0" w:rsidP="00E142F0">
      <w:pPr>
        <w:spacing w:after="0"/>
      </w:pPr>
      <w:r>
        <w:t xml:space="preserve">I have </w:t>
      </w:r>
      <w:r w:rsidR="00F36AC1">
        <w:t>worked through</w:t>
      </w:r>
      <w:r>
        <w:t xml:space="preserve"> some programming books, which involved creating some small applications:</w:t>
      </w:r>
    </w:p>
    <w:p w:rsidR="00E142F0" w:rsidRDefault="00E142F0" w:rsidP="00E142F0">
      <w:pPr>
        <w:pStyle w:val="ListParagraph"/>
        <w:numPr>
          <w:ilvl w:val="0"/>
          <w:numId w:val="27"/>
        </w:numPr>
      </w:pPr>
      <w:r>
        <w:t>Head First Java:</w:t>
      </w:r>
    </w:p>
    <w:p w:rsidR="00E142F0" w:rsidRDefault="00E142F0" w:rsidP="00E142F0">
      <w:pPr>
        <w:pStyle w:val="ListParagraph"/>
        <w:numPr>
          <w:ilvl w:val="1"/>
          <w:numId w:val="27"/>
        </w:numPr>
      </w:pPr>
      <w:r>
        <w:t xml:space="preserve"> Command line battle ship game</w:t>
      </w:r>
      <w:r w:rsidR="00881CF2">
        <w:t>.</w:t>
      </w:r>
    </w:p>
    <w:p w:rsidR="00E142F0" w:rsidRDefault="00E142F0" w:rsidP="00E142F0">
      <w:pPr>
        <w:pStyle w:val="ListParagraph"/>
        <w:numPr>
          <w:ilvl w:val="1"/>
          <w:numId w:val="27"/>
        </w:numPr>
      </w:pPr>
      <w:r>
        <w:t>Beatbox machine, with</w:t>
      </w:r>
      <w:r w:rsidR="00881CF2">
        <w:t xml:space="preserve"> a</w:t>
      </w:r>
      <w:r>
        <w:t xml:space="preserve"> GU</w:t>
      </w:r>
      <w:r w:rsidR="00881CF2">
        <w:t>I.</w:t>
      </w:r>
    </w:p>
    <w:p w:rsidR="00E142F0" w:rsidRDefault="00E142F0" w:rsidP="00E142F0">
      <w:pPr>
        <w:pStyle w:val="ListParagraph"/>
        <w:numPr>
          <w:ilvl w:val="1"/>
          <w:numId w:val="27"/>
        </w:numPr>
      </w:pPr>
      <w:r>
        <w:lastRenderedPageBreak/>
        <w:t>A networked chat application.</w:t>
      </w:r>
    </w:p>
    <w:p w:rsidR="00E142F0" w:rsidRDefault="00E142F0" w:rsidP="00E142F0">
      <w:pPr>
        <w:pStyle w:val="ListParagraph"/>
        <w:numPr>
          <w:ilvl w:val="0"/>
          <w:numId w:val="27"/>
        </w:numPr>
      </w:pPr>
      <w:r>
        <w:t>Android Programming</w:t>
      </w:r>
      <w:r w:rsidR="00F36AC1">
        <w:t xml:space="preserve"> – Big Nerd Ranch</w:t>
      </w:r>
      <w:r>
        <w:t xml:space="preserve">: </w:t>
      </w:r>
    </w:p>
    <w:p w:rsidR="00E142F0" w:rsidRDefault="00E142F0" w:rsidP="00E142F0">
      <w:pPr>
        <w:pStyle w:val="ListParagraph"/>
        <w:numPr>
          <w:ilvl w:val="1"/>
          <w:numId w:val="27"/>
        </w:numPr>
      </w:pPr>
      <w:r>
        <w:t>An application to keep track of office ‘crimes’, which also uses an SQLite database</w:t>
      </w:r>
      <w:r w:rsidR="00881CF2">
        <w:t>.</w:t>
      </w:r>
    </w:p>
    <w:p w:rsidR="00E142F0" w:rsidRPr="00E142F0" w:rsidRDefault="00E142F0" w:rsidP="00E142F0">
      <w:pPr>
        <w:pStyle w:val="ListParagraph"/>
        <w:numPr>
          <w:ilvl w:val="1"/>
          <w:numId w:val="27"/>
        </w:numPr>
      </w:pPr>
      <w:r>
        <w:t>A soundboard / beatbox application</w:t>
      </w:r>
      <w:r w:rsidR="00881CF2">
        <w:t>.</w:t>
      </w:r>
    </w:p>
    <w:p w:rsidR="009E1136" w:rsidRPr="009E1136" w:rsidRDefault="00C5636B" w:rsidP="00B14BB0">
      <w:pPr>
        <w:rPr>
          <w:sz w:val="20"/>
        </w:rPr>
      </w:pPr>
      <w:r>
        <w:t xml:space="preserve">For a detailed list of projects see: </w:t>
      </w:r>
      <w:hyperlink r:id="rId14" w:history="1">
        <w:r w:rsidRPr="00E142F0">
          <w:rPr>
            <w:rStyle w:val="Hyperlink"/>
          </w:rPr>
          <w:t>www.liamthursfield.me/portfolio</w:t>
        </w:r>
        <w:r w:rsidR="00E142F0" w:rsidRPr="00E142F0">
          <w:rPr>
            <w:rStyle w:val="Hyperlink"/>
          </w:rPr>
          <w:t>.html</w:t>
        </w:r>
      </w:hyperlink>
      <w:r>
        <w:t xml:space="preserve"> </w:t>
      </w:r>
    </w:p>
    <w:p w:rsidR="006270A9" w:rsidRDefault="00201057">
      <w:pPr>
        <w:pStyle w:val="Heading1"/>
        <w:rPr>
          <w:sz w:val="24"/>
        </w:rPr>
      </w:pPr>
      <w:r>
        <w:rPr>
          <w:sz w:val="24"/>
        </w:rPr>
        <w:t>Skills</w:t>
      </w:r>
    </w:p>
    <w:p w:rsidR="00B14BB0" w:rsidRPr="00200FA4" w:rsidRDefault="00B14BB0" w:rsidP="00B14BB0">
      <w:pPr>
        <w:pStyle w:val="Heading2"/>
        <w:rPr>
          <w:sz w:val="22"/>
        </w:rPr>
      </w:pPr>
      <w:r w:rsidRPr="00200FA4">
        <w:rPr>
          <w:sz w:val="22"/>
        </w:rPr>
        <w:t>Development</w:t>
      </w:r>
    </w:p>
    <w:p w:rsidR="00B14BB0" w:rsidRPr="00B14BB0" w:rsidRDefault="00B14BB0" w:rsidP="00B14BB0">
      <w:pPr>
        <w:pStyle w:val="ListBullet"/>
      </w:pPr>
      <w:r w:rsidRPr="00B14BB0">
        <w:t>Software development: Java (and Android), Python.</w:t>
      </w:r>
    </w:p>
    <w:p w:rsidR="00B14BB0" w:rsidRPr="00B14BB0" w:rsidRDefault="00B14BB0" w:rsidP="00B14BB0">
      <w:pPr>
        <w:pStyle w:val="ListBullet"/>
      </w:pPr>
      <w:r w:rsidRPr="00B14BB0">
        <w:t>Web development: HTML, CSS, JavaScript (and jQuery), PHP.</w:t>
      </w:r>
    </w:p>
    <w:p w:rsidR="00B14BB0" w:rsidRPr="00B14BB0" w:rsidRDefault="00B14BB0" w:rsidP="00B14BB0">
      <w:pPr>
        <w:pStyle w:val="ListBullet"/>
      </w:pPr>
      <w:r w:rsidRPr="00B14BB0">
        <w:t>Version control: Github, Git.</w:t>
      </w:r>
    </w:p>
    <w:p w:rsidR="00B14BB0" w:rsidRPr="00B14BB0" w:rsidRDefault="00B14BB0" w:rsidP="00B14BB0">
      <w:pPr>
        <w:pStyle w:val="ListBullet"/>
      </w:pPr>
      <w:r w:rsidRPr="00B14BB0">
        <w:t>Operating systems: Windows, Linux (Ubuntu).</w:t>
      </w:r>
    </w:p>
    <w:p w:rsidR="00B14BB0" w:rsidRPr="00B14BB0" w:rsidRDefault="00B14BB0" w:rsidP="00B14BB0">
      <w:pPr>
        <w:pStyle w:val="ListBullet"/>
      </w:pPr>
      <w:r w:rsidRPr="00B14BB0">
        <w:t>Database systems: MySQL, SQLite.</w:t>
      </w:r>
    </w:p>
    <w:p w:rsidR="00B14BB0" w:rsidRDefault="00B14BB0" w:rsidP="00B14BB0">
      <w:pPr>
        <w:pStyle w:val="ListBullet"/>
      </w:pPr>
      <w:r w:rsidRPr="00B14BB0">
        <w:t>Other: Cordova, Jupyter (</w:t>
      </w:r>
      <w:r w:rsidR="00355EE4">
        <w:t>I</w:t>
      </w:r>
      <w:r w:rsidR="00355EE4" w:rsidRPr="00B14BB0">
        <w:t>Python</w:t>
      </w:r>
      <w:r w:rsidRPr="00B14BB0">
        <w:t>).</w:t>
      </w:r>
    </w:p>
    <w:p w:rsidR="00B14BB0" w:rsidRPr="002E6EE4" w:rsidRDefault="00B14BB0" w:rsidP="00B14BB0">
      <w:pPr>
        <w:pStyle w:val="Heading2"/>
        <w:rPr>
          <w:sz w:val="20"/>
        </w:rPr>
      </w:pPr>
      <w:r w:rsidRPr="002E6EE4">
        <w:rPr>
          <w:sz w:val="22"/>
        </w:rPr>
        <w:t>Other</w:t>
      </w:r>
    </w:p>
    <w:p w:rsidR="00B14BB0" w:rsidRPr="00B14BB0" w:rsidRDefault="00B14BB0" w:rsidP="00B14BB0">
      <w:pPr>
        <w:pStyle w:val="ListBullet"/>
      </w:pPr>
      <w:r w:rsidRPr="00B14BB0">
        <w:t>Team leadership – Supervisor in a retail store.</w:t>
      </w:r>
    </w:p>
    <w:p w:rsidR="00B14BB0" w:rsidRPr="00B14BB0" w:rsidRDefault="00B14BB0" w:rsidP="00B14BB0">
      <w:pPr>
        <w:pStyle w:val="ListBullet"/>
      </w:pPr>
      <w:r w:rsidRPr="00B14BB0">
        <w:t>Communication – Managing customer complaints/requests; Supervising staff.</w:t>
      </w:r>
    </w:p>
    <w:p w:rsidR="00B14BB0" w:rsidRPr="00B14BB0" w:rsidRDefault="00B14BB0" w:rsidP="00B14BB0">
      <w:pPr>
        <w:pStyle w:val="ListBullet"/>
      </w:pPr>
      <w:r w:rsidRPr="00B14BB0">
        <w:t>Organisation &amp; motivation – Working full time whilst completing an apprenticeship and studying for my degree.</w:t>
      </w:r>
    </w:p>
    <w:p w:rsidR="00B14BB0" w:rsidRPr="00B14BB0" w:rsidRDefault="00B14BB0" w:rsidP="00B14BB0">
      <w:pPr>
        <w:pStyle w:val="ListBullet"/>
      </w:pPr>
      <w:r w:rsidRPr="00B14BB0">
        <w:t>Willingness &amp; Eagerness – To constantly learn and improve.</w:t>
      </w:r>
    </w:p>
    <w:p w:rsidR="006270A9" w:rsidRPr="006143AF" w:rsidRDefault="00C75A88" w:rsidP="004647AB">
      <w:pPr>
        <w:pStyle w:val="Heading1"/>
        <w:rPr>
          <w:sz w:val="24"/>
        </w:rPr>
      </w:pPr>
      <w:r>
        <w:rPr>
          <w:sz w:val="24"/>
        </w:rPr>
        <w:t>Work History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Pr="00AA6C3E" w:rsidRDefault="006B7843" w:rsidP="004446A9">
      <w:pPr>
        <w:pStyle w:val="ListBullet"/>
      </w:pPr>
      <w:r w:rsidRPr="00AA6C3E">
        <w:t>I am curre</w:t>
      </w:r>
      <w:r w:rsidR="00884CBE" w:rsidRPr="00AA6C3E">
        <w:t>n</w:t>
      </w:r>
      <w:r w:rsidR="00812C10">
        <w:t>tly a keyholder for two stores.</w:t>
      </w:r>
    </w:p>
    <w:p w:rsidR="004162F5" w:rsidRPr="004162F5" w:rsidRDefault="009A5BA5" w:rsidP="006143AF">
      <w:pPr>
        <w:pStyle w:val="ListBullet"/>
        <w:spacing w:line="240" w:lineRule="auto"/>
        <w:rPr>
          <w:sz w:val="24"/>
        </w:rPr>
      </w:pPr>
      <w:r w:rsidRPr="00AA6C3E">
        <w:t>Responsibilities</w:t>
      </w:r>
      <w:r w:rsidR="004162F5">
        <w:t xml:space="preserve"> and skills</w:t>
      </w:r>
      <w:r w:rsidR="00D340FD" w:rsidRPr="00AA6C3E">
        <w:t>:</w:t>
      </w:r>
      <w:r w:rsidR="009A7CE1" w:rsidRPr="00AA6C3E">
        <w:t xml:space="preserve"> </w:t>
      </w:r>
    </w:p>
    <w:p w:rsidR="004162F5" w:rsidRPr="004162F5" w:rsidRDefault="00883C9B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O</w:t>
      </w:r>
      <w:r w:rsidR="009A7CE1" w:rsidRPr="00AA6C3E">
        <w:t>pen and close the store</w:t>
      </w:r>
      <w:r w:rsidR="006B7843" w:rsidRPr="00AA6C3E">
        <w:t>s</w:t>
      </w:r>
      <w:r w:rsidR="00D340FD" w:rsidRPr="00AA6C3E">
        <w:t>.</w:t>
      </w:r>
      <w:r w:rsidR="009A7CE1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L</w:t>
      </w:r>
      <w:r w:rsidR="00176047" w:rsidRPr="00AA6C3E">
        <w:t>ead a</w:t>
      </w:r>
      <w:r w:rsidR="004A06F7" w:rsidRPr="00AA6C3E">
        <w:t xml:space="preserve"> team to achieve daily and </w:t>
      </w:r>
      <w:r w:rsidR="00176047" w:rsidRPr="00AA6C3E">
        <w:t>periodic targets</w:t>
      </w:r>
      <w:r w:rsidRPr="00AA6C3E">
        <w:t>.</w:t>
      </w:r>
      <w:r w:rsidR="00176047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 xml:space="preserve">Manage </w:t>
      </w:r>
      <w:r w:rsidR="00176047" w:rsidRPr="00AA6C3E">
        <w:t>cu</w:t>
      </w:r>
      <w:r w:rsidRPr="00AA6C3E">
        <w:t>stomer complaints and enquiries.</w:t>
      </w:r>
      <w:r w:rsidR="00176047" w:rsidRPr="00AA6C3E">
        <w:t xml:space="preserve"> </w:t>
      </w:r>
    </w:p>
    <w:p w:rsid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M</w:t>
      </w:r>
      <w:r w:rsidR="00176047" w:rsidRPr="00AA6C3E">
        <w:t>aintain shop floor and back of house standards.</w:t>
      </w:r>
    </w:p>
    <w:p w:rsidR="004162F5" w:rsidRPr="004162F5" w:rsidRDefault="004162F5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4162F5">
        <w:t>Good</w:t>
      </w:r>
      <w:r w:rsidRPr="004162F5">
        <w:rPr>
          <w:sz w:val="20"/>
        </w:rPr>
        <w:t xml:space="preserve"> </w:t>
      </w:r>
      <w:r w:rsidRPr="00AA6C3E">
        <w:t xml:space="preserve">organisation and communication, to ensure both stores maintain performance. </w:t>
      </w:r>
    </w:p>
    <w:sectPr w:rsidR="004162F5" w:rsidRPr="004162F5" w:rsidSect="00617B26">
      <w:footerReference w:type="default" r:id="rId15"/>
      <w:footerReference w:type="firs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812" w:rsidRDefault="00567812">
      <w:pPr>
        <w:spacing w:after="0"/>
      </w:pPr>
      <w:r>
        <w:separator/>
      </w:r>
    </w:p>
  </w:endnote>
  <w:endnote w:type="continuationSeparator" w:id="0">
    <w:p w:rsidR="00567812" w:rsidRDefault="00567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7546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1E" w:rsidRDefault="00D17C1E" w:rsidP="00D17C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7546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812" w:rsidRDefault="00567812">
      <w:pPr>
        <w:spacing w:after="0"/>
      </w:pPr>
      <w:r>
        <w:separator/>
      </w:r>
    </w:p>
  </w:footnote>
  <w:footnote w:type="continuationSeparator" w:id="0">
    <w:p w:rsidR="00567812" w:rsidRDefault="005678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A76F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D9085E8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190E"/>
    <w:multiLevelType w:val="hybridMultilevel"/>
    <w:tmpl w:val="E634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B96A53"/>
    <w:multiLevelType w:val="multilevel"/>
    <w:tmpl w:val="6FF45F8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5F3A0ECB"/>
    <w:multiLevelType w:val="hybridMultilevel"/>
    <w:tmpl w:val="83A60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3"/>
  </w:num>
  <w:num w:numId="20">
    <w:abstractNumId w:val="19"/>
  </w:num>
  <w:num w:numId="21">
    <w:abstractNumId w:val="12"/>
  </w:num>
  <w:num w:numId="22">
    <w:abstractNumId w:val="16"/>
  </w:num>
  <w:num w:numId="23">
    <w:abstractNumId w:val="22"/>
  </w:num>
  <w:num w:numId="24">
    <w:abstractNumId w:val="10"/>
  </w:num>
  <w:num w:numId="25">
    <w:abstractNumId w:val="14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959F9"/>
    <w:rsid w:val="000A4F59"/>
    <w:rsid w:val="000B0398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00FA4"/>
    <w:rsid w:val="00201057"/>
    <w:rsid w:val="0021728F"/>
    <w:rsid w:val="00217A90"/>
    <w:rsid w:val="002567C1"/>
    <w:rsid w:val="00274ABF"/>
    <w:rsid w:val="0028220F"/>
    <w:rsid w:val="00286795"/>
    <w:rsid w:val="002C2461"/>
    <w:rsid w:val="002C3ABF"/>
    <w:rsid w:val="002E330B"/>
    <w:rsid w:val="002E6EE4"/>
    <w:rsid w:val="002F493F"/>
    <w:rsid w:val="002F57B8"/>
    <w:rsid w:val="00317C29"/>
    <w:rsid w:val="00336647"/>
    <w:rsid w:val="00340105"/>
    <w:rsid w:val="00355EE4"/>
    <w:rsid w:val="003566E2"/>
    <w:rsid w:val="00356C14"/>
    <w:rsid w:val="003642E6"/>
    <w:rsid w:val="00382592"/>
    <w:rsid w:val="003D408D"/>
    <w:rsid w:val="003E1575"/>
    <w:rsid w:val="003E1960"/>
    <w:rsid w:val="004162F5"/>
    <w:rsid w:val="00416E1E"/>
    <w:rsid w:val="00420220"/>
    <w:rsid w:val="004228CB"/>
    <w:rsid w:val="0042319A"/>
    <w:rsid w:val="00434E7B"/>
    <w:rsid w:val="0044408C"/>
    <w:rsid w:val="004446A9"/>
    <w:rsid w:val="004647AB"/>
    <w:rsid w:val="00464881"/>
    <w:rsid w:val="004803C2"/>
    <w:rsid w:val="004A06F7"/>
    <w:rsid w:val="004C3C3C"/>
    <w:rsid w:val="004C6641"/>
    <w:rsid w:val="004C751B"/>
    <w:rsid w:val="004E1113"/>
    <w:rsid w:val="004F7500"/>
    <w:rsid w:val="005137A8"/>
    <w:rsid w:val="00526DB8"/>
    <w:rsid w:val="00567812"/>
    <w:rsid w:val="005809A8"/>
    <w:rsid w:val="005A5469"/>
    <w:rsid w:val="005B503C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2883"/>
    <w:rsid w:val="00675956"/>
    <w:rsid w:val="00681034"/>
    <w:rsid w:val="0068228A"/>
    <w:rsid w:val="00686C51"/>
    <w:rsid w:val="00697109"/>
    <w:rsid w:val="006B238C"/>
    <w:rsid w:val="006B3997"/>
    <w:rsid w:val="006B7843"/>
    <w:rsid w:val="006C2011"/>
    <w:rsid w:val="006F246C"/>
    <w:rsid w:val="007055A2"/>
    <w:rsid w:val="007646ED"/>
    <w:rsid w:val="0078415B"/>
    <w:rsid w:val="007A3FDB"/>
    <w:rsid w:val="007E0918"/>
    <w:rsid w:val="00812C10"/>
    <w:rsid w:val="00816216"/>
    <w:rsid w:val="00820DEE"/>
    <w:rsid w:val="0087734B"/>
    <w:rsid w:val="00881CF2"/>
    <w:rsid w:val="00883C9B"/>
    <w:rsid w:val="00884CBE"/>
    <w:rsid w:val="008A0827"/>
    <w:rsid w:val="008A1591"/>
    <w:rsid w:val="008B4EF8"/>
    <w:rsid w:val="008E4F0B"/>
    <w:rsid w:val="008F3DCB"/>
    <w:rsid w:val="008F48BE"/>
    <w:rsid w:val="00960D44"/>
    <w:rsid w:val="0097546D"/>
    <w:rsid w:val="009A5BA5"/>
    <w:rsid w:val="009A7CE1"/>
    <w:rsid w:val="009B65E4"/>
    <w:rsid w:val="009C6B91"/>
    <w:rsid w:val="009D5933"/>
    <w:rsid w:val="009E1136"/>
    <w:rsid w:val="00A0276C"/>
    <w:rsid w:val="00A06FA8"/>
    <w:rsid w:val="00A161ED"/>
    <w:rsid w:val="00A611A4"/>
    <w:rsid w:val="00AA150C"/>
    <w:rsid w:val="00AA6C3E"/>
    <w:rsid w:val="00AD5E5A"/>
    <w:rsid w:val="00B14BB0"/>
    <w:rsid w:val="00B26993"/>
    <w:rsid w:val="00B32483"/>
    <w:rsid w:val="00B63E6E"/>
    <w:rsid w:val="00BA62EB"/>
    <w:rsid w:val="00BD768D"/>
    <w:rsid w:val="00C20539"/>
    <w:rsid w:val="00C23F3F"/>
    <w:rsid w:val="00C5636B"/>
    <w:rsid w:val="00C61F8E"/>
    <w:rsid w:val="00C75A88"/>
    <w:rsid w:val="00CC1A7B"/>
    <w:rsid w:val="00CC78DC"/>
    <w:rsid w:val="00CD0089"/>
    <w:rsid w:val="00CF3268"/>
    <w:rsid w:val="00CF429C"/>
    <w:rsid w:val="00D17C1E"/>
    <w:rsid w:val="00D22D79"/>
    <w:rsid w:val="00D340FD"/>
    <w:rsid w:val="00D86943"/>
    <w:rsid w:val="00DB72E9"/>
    <w:rsid w:val="00DC41BA"/>
    <w:rsid w:val="00E142F0"/>
    <w:rsid w:val="00E17F89"/>
    <w:rsid w:val="00E36882"/>
    <w:rsid w:val="00E464DB"/>
    <w:rsid w:val="00E57205"/>
    <w:rsid w:val="00E64583"/>
    <w:rsid w:val="00E66A86"/>
    <w:rsid w:val="00E75B59"/>
    <w:rsid w:val="00E836B1"/>
    <w:rsid w:val="00E83E4B"/>
    <w:rsid w:val="00E87DE4"/>
    <w:rsid w:val="00EB50A2"/>
    <w:rsid w:val="00EC1F1E"/>
    <w:rsid w:val="00ED6CB4"/>
    <w:rsid w:val="00F00014"/>
    <w:rsid w:val="00F03F1E"/>
    <w:rsid w:val="00F1426E"/>
    <w:rsid w:val="00F324C8"/>
    <w:rsid w:val="00F36AC1"/>
    <w:rsid w:val="00F778B1"/>
    <w:rsid w:val="00FB6804"/>
    <w:rsid w:val="00FB6D00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72E65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hyperlink" Target="file:///F:\Documents\Programming\liamthursfield.github.io\cv\basic-cms.liamthursfield.m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F:\Documents\Programming\liamthursfield.github.io\cv\yt-pd.liamthursfield.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LiamThursfiel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LiamThursfiel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hyperlink" Target="http://www.liamthursfield.me/portfolio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93D089A944456C9422D13AD8F7B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244D-2147-4AD7-831B-E5E87000F291}"/>
      </w:docPartPr>
      <w:docPartBody>
        <w:p w:rsidR="00000000" w:rsidRDefault="00CA2747" w:rsidP="00CA2747">
          <w:pPr>
            <w:pStyle w:val="CD93D089A944456C9422D13AD8F7B8A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34330A"/>
    <w:rsid w:val="00444FFC"/>
    <w:rsid w:val="00455FD9"/>
    <w:rsid w:val="004D386B"/>
    <w:rsid w:val="00593B99"/>
    <w:rsid w:val="009546E5"/>
    <w:rsid w:val="00A14EB9"/>
    <w:rsid w:val="00A623E5"/>
    <w:rsid w:val="00A903E5"/>
    <w:rsid w:val="00AA0324"/>
    <w:rsid w:val="00B07098"/>
    <w:rsid w:val="00B34011"/>
    <w:rsid w:val="00BD38E8"/>
    <w:rsid w:val="00C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  <w:style w:type="paragraph" w:customStyle="1" w:styleId="3704480F0EFE438FB9EB92A25D1371A6">
    <w:name w:val="3704480F0EFE438FB9EB92A25D1371A6"/>
    <w:rsid w:val="00CA2747"/>
  </w:style>
  <w:style w:type="paragraph" w:customStyle="1" w:styleId="CD93D089A944456C9422D13AD8F7B8A8">
    <w:name w:val="CD93D089A944456C9422D13AD8F7B8A8"/>
    <w:rsid w:val="00CA2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FA185-E883-4237-98FF-EBE1E23B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4</cp:revision>
  <cp:lastPrinted>2017-08-20T17:22:00Z</cp:lastPrinted>
  <dcterms:created xsi:type="dcterms:W3CDTF">2017-08-23T06:24:00Z</dcterms:created>
  <dcterms:modified xsi:type="dcterms:W3CDTF">2017-08-23T06:27:00Z</dcterms:modified>
  <cp:version/>
</cp:coreProperties>
</file>